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14:paraId="4727CBD5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3E21E071" w14:textId="77777777" w:rsidR="00125AB1" w:rsidRPr="006658C4" w:rsidRDefault="00DD6A66" w:rsidP="00E96C92">
            <w:pPr>
              <w:pStyle w:val="Iniciales"/>
              <w:rPr>
                <w:noProof/>
              </w:rPr>
            </w:pP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1EDDFD3042A34B8EB23AC85ADFFB079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96C92">
                  <w:rPr>
                    <w:noProof/>
                    <w:lang w:bidi="es-ES"/>
                  </w:rPr>
                  <w:t>SN</w:t>
                </w:r>
              </w:sdtContent>
            </w:sdt>
          </w:p>
          <w:p w14:paraId="34AC2BE3" w14:textId="77777777" w:rsidR="00125AB1" w:rsidRPr="006658C4" w:rsidRDefault="00DD6A66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DA25969F175E48209D3C0D5EF620F614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4C1C7F54" w14:textId="201C996F" w:rsidR="00125AB1" w:rsidRPr="00DF329F" w:rsidRDefault="00DC264E" w:rsidP="00125AB1">
            <w:pPr>
              <w:rPr>
                <w:noProof/>
                <w:sz w:val="24"/>
                <w:szCs w:val="24"/>
              </w:rPr>
            </w:pPr>
            <w:r w:rsidRPr="00DF329F">
              <w:rPr>
                <w:noProof/>
                <w:sz w:val="24"/>
                <w:szCs w:val="24"/>
              </w:rPr>
              <w:t xml:space="preserve">P7 de la plaza la republica </w:t>
            </w:r>
          </w:p>
          <w:p w14:paraId="7C4D8783" w14:textId="3C511CB6" w:rsidR="00125AB1" w:rsidRPr="00DF329F" w:rsidRDefault="00DC264E" w:rsidP="00125AB1">
            <w:pPr>
              <w:rPr>
                <w:noProof/>
                <w:sz w:val="24"/>
                <w:szCs w:val="24"/>
              </w:rPr>
            </w:pPr>
            <w:r w:rsidRPr="00DF329F">
              <w:rPr>
                <w:noProof/>
                <w:sz w:val="24"/>
                <w:szCs w:val="24"/>
              </w:rPr>
              <w:t>Nezahualcoyotl,57139</w:t>
            </w:r>
          </w:p>
          <w:p w14:paraId="4554B02A" w14:textId="64383C9E" w:rsidR="00125AB1" w:rsidRPr="00DF329F" w:rsidRDefault="00DC264E" w:rsidP="00125AB1">
            <w:pPr>
              <w:rPr>
                <w:noProof/>
                <w:sz w:val="24"/>
                <w:szCs w:val="24"/>
              </w:rPr>
            </w:pPr>
            <w:hyperlink r:id="rId8" w:history="1">
              <w:r w:rsidRPr="00DF329F">
                <w:rPr>
                  <w:rStyle w:val="Hipervnculo"/>
                  <w:noProof/>
                  <w:sz w:val="24"/>
                  <w:szCs w:val="24"/>
                </w:rPr>
                <w:t>juanparmlpz@gmail.com</w:t>
              </w:r>
            </w:hyperlink>
            <w:r w:rsidRPr="00DF329F">
              <w:rPr>
                <w:noProof/>
                <w:sz w:val="24"/>
                <w:szCs w:val="24"/>
              </w:rPr>
              <w:t xml:space="preserve"> </w:t>
            </w:r>
          </w:p>
          <w:p w14:paraId="5CF71399" w14:textId="3A025489" w:rsidR="00125AB1" w:rsidRPr="006658C4" w:rsidRDefault="00DC264E" w:rsidP="00125AB1">
            <w:pPr>
              <w:rPr>
                <w:noProof/>
              </w:rPr>
            </w:pPr>
            <w:r w:rsidRPr="00DF329F">
              <w:rPr>
                <w:noProof/>
                <w:sz w:val="24"/>
                <w:szCs w:val="24"/>
              </w:rPr>
              <w:t>5566290813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14:paraId="7D20E908" w14:textId="77777777" w:rsidTr="00DC264E">
              <w:trPr>
                <w:trHeight w:hRule="exact" w:val="1629"/>
                <w:tblHeader/>
              </w:trPr>
              <w:tc>
                <w:tcPr>
                  <w:tcW w:w="6055" w:type="dxa"/>
                  <w:vAlign w:val="center"/>
                </w:tcPr>
                <w:p w14:paraId="0DB7B458" w14:textId="221AF2FD" w:rsidR="00125AB1" w:rsidRPr="00DC264E" w:rsidRDefault="00DD6A66" w:rsidP="00E96C92">
                  <w:pPr>
                    <w:pStyle w:val="Ttulo1"/>
                    <w:outlineLvl w:val="0"/>
                    <w:rPr>
                      <w:noProof/>
                      <w:sz w:val="48"/>
                      <w:szCs w:val="48"/>
                    </w:rPr>
                  </w:pPr>
                  <w:sdt>
                    <w:sdtPr>
                      <w:rPr>
                        <w:noProof/>
                        <w:sz w:val="48"/>
                        <w:szCs w:val="48"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5F76B5C309484E6687AB7A972E1570C0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C264E">
                        <w:rPr>
                          <w:noProof/>
                          <w:sz w:val="48"/>
                          <w:szCs w:val="48"/>
                        </w:rPr>
                        <w:t xml:space="preserve">Ramirez Lopez Juan Pablo </w:t>
                      </w:r>
                    </w:sdtContent>
                  </w:sdt>
                </w:p>
                <w:p w14:paraId="5B8E4CB0" w14:textId="141C74C2" w:rsidR="00125AB1" w:rsidRPr="006658C4" w:rsidRDefault="00DD6A66" w:rsidP="00C56A6F">
                  <w:pPr>
                    <w:pStyle w:val="Ttulo2"/>
                    <w:outlineLvl w:val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69DD6AD2CCED41168B9153B533919FA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981">
                        <w:rPr>
                          <w:noProof/>
                          <w:lang w:bidi="es-ES"/>
                        </w:rPr>
                        <w:t>Profesión o sector</w:t>
                      </w:r>
                    </w:sdtContent>
                  </w:sdt>
                  <w:r w:rsidR="00125981">
                    <w:rPr>
                      <w:noProof/>
                      <w:lang w:bidi="es-ES"/>
                    </w:rPr>
                    <w:t xml:space="preserve"> | </w:t>
                  </w:r>
                  <w:sdt>
                    <w:sdtPr>
                      <w:rPr>
                        <w:noProof/>
                      </w:rPr>
                      <w:alias w:val="Vínculo a otras propiedades en línea:"/>
                      <w:tag w:val="Vínculo a otras propiedades en línea:"/>
                      <w:id w:val="1480037238"/>
                      <w:placeholder>
                        <w:docPart w:val="68C73CE750964EBCAEAF00C025CFB8B5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C264E">
                        <w:rPr>
                          <w:noProof/>
                        </w:rPr>
                        <w:t xml:space="preserve">Contador publico </w:t>
                      </w:r>
                    </w:sdtContent>
                  </w:sdt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6A09B5C4ADD84373BF0566A4DFC2F74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7298C3BA" w14:textId="75F40294" w:rsidR="00125AB1" w:rsidRPr="00125981" w:rsidRDefault="00DF329F" w:rsidP="00125981">
                <w:pPr>
                  <w:pStyle w:val="Ttulo3"/>
                  <w:rPr>
                    <w:noProof/>
                  </w:rPr>
                </w:pPr>
                <w:r>
                  <w:rPr>
                    <w:noProof/>
                  </w:rPr>
                  <w:t>ENRIQUE MAÑON LOZA</w:t>
                </w:r>
                <w:r w:rsidR="00DC264E">
                  <w:rPr>
                    <w:noProof/>
                  </w:rPr>
                  <w:t xml:space="preserve"> </w:t>
                </w:r>
              </w:p>
            </w:sdtContent>
          </w:sdt>
          <w:p w14:paraId="69999F18" w14:textId="3129ADAD" w:rsidR="00125AB1" w:rsidRPr="00DF329F" w:rsidRDefault="005666E8" w:rsidP="00125AB1">
            <w:pPr>
              <w:pStyle w:val="Ttulo4"/>
              <w:rPr>
                <w:noProof/>
                <w:sz w:val="28"/>
                <w:szCs w:val="28"/>
              </w:rPr>
            </w:pPr>
            <w:r w:rsidRPr="00DF329F">
              <w:rPr>
                <w:noProof/>
                <w:sz w:val="28"/>
                <w:szCs w:val="28"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282D8EC" wp14:editId="40C89CD7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-2679065</wp:posOffset>
                      </wp:positionV>
                      <wp:extent cx="6665965" cy="1810512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65" cy="1810512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868F26" id="Grupo 1" o:spid="_x0000_s1026" style="position:absolute;margin-left:-188.65pt;margin-top:-210.95pt;width:524.9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DC264E" w:rsidRPr="00DF329F">
              <w:rPr>
                <w:noProof/>
                <w:sz w:val="28"/>
                <w:szCs w:val="28"/>
              </w:rPr>
              <w:t>gerente general</w:t>
            </w:r>
            <w:r w:rsidR="00125AB1" w:rsidRPr="00DF329F">
              <w:rPr>
                <w:noProof/>
                <w:sz w:val="28"/>
                <w:szCs w:val="28"/>
                <w:lang w:bidi="es-ES"/>
              </w:rPr>
              <w:t xml:space="preserve"> • </w:t>
            </w:r>
            <w:r w:rsidR="00DF329F" w:rsidRPr="00DF329F">
              <w:rPr>
                <w:noProof/>
                <w:sz w:val="28"/>
                <w:szCs w:val="28"/>
              </w:rPr>
              <w:t>DAE CONTADORES</w:t>
            </w:r>
            <w:r w:rsidR="00125AB1" w:rsidRPr="00DF329F">
              <w:rPr>
                <w:noProof/>
                <w:sz w:val="28"/>
                <w:szCs w:val="28"/>
                <w:lang w:bidi="es-ES"/>
              </w:rPr>
              <w:t xml:space="preserve"> • </w:t>
            </w:r>
            <w:r w:rsidR="00DF329F" w:rsidRPr="00DF329F">
              <w:rPr>
                <w:noProof/>
                <w:sz w:val="28"/>
                <w:szCs w:val="28"/>
              </w:rPr>
              <w:t>SAN JERONIMO LIDICE</w:t>
            </w:r>
            <w:r w:rsidR="00125AB1" w:rsidRPr="00DF329F">
              <w:rPr>
                <w:noProof/>
                <w:sz w:val="28"/>
                <w:szCs w:val="28"/>
                <w:lang w:bidi="es-ES"/>
              </w:rPr>
              <w:t xml:space="preserve"> • </w:t>
            </w:r>
            <w:r w:rsidR="00DF329F" w:rsidRPr="00DF329F">
              <w:rPr>
                <w:noProof/>
                <w:sz w:val="28"/>
                <w:szCs w:val="28"/>
              </w:rPr>
              <w:t>MAGDALENA CONTRERAS</w:t>
            </w:r>
          </w:p>
          <w:p w14:paraId="4579448B" w14:textId="7A6777C0" w:rsidR="00125AB1" w:rsidRPr="00DF329F" w:rsidRDefault="00DC264E" w:rsidP="00125AB1">
            <w:pPr>
              <w:pStyle w:val="Fecha"/>
              <w:rPr>
                <w:noProof/>
                <w:sz w:val="28"/>
                <w:szCs w:val="28"/>
              </w:rPr>
            </w:pPr>
            <w:r w:rsidRPr="00DF329F">
              <w:rPr>
                <w:noProof/>
                <w:sz w:val="28"/>
                <w:szCs w:val="28"/>
              </w:rPr>
              <w:t>09 de Septiembre de 2025</w:t>
            </w:r>
          </w:p>
          <w:p w14:paraId="584766C1" w14:textId="7101780A" w:rsidR="00125AB1" w:rsidRPr="00DF329F" w:rsidRDefault="00125AB1" w:rsidP="00125AB1">
            <w:pPr>
              <w:pStyle w:val="Saludo"/>
              <w:rPr>
                <w:noProof/>
                <w:sz w:val="28"/>
                <w:szCs w:val="28"/>
              </w:rPr>
            </w:pPr>
            <w:r w:rsidRPr="00DF329F">
              <w:rPr>
                <w:noProof/>
                <w:sz w:val="28"/>
                <w:szCs w:val="28"/>
                <w:lang w:bidi="es-ES"/>
              </w:rPr>
              <w:t xml:space="preserve">Estimado/a </w:t>
            </w:r>
            <w:sdt>
              <w:sdtPr>
                <w:rPr>
                  <w:noProof/>
                  <w:sz w:val="28"/>
                  <w:szCs w:val="28"/>
                </w:rPr>
                <w:alias w:val="Escriba el nombre del destinatario:"/>
                <w:tag w:val="Escriba el nombre del destinatario:"/>
                <w:id w:val="-1139955490"/>
                <w:placeholder>
                  <w:docPart w:val="AD27202808B9420AB6635BC02F2D5E7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DF329F" w:rsidRPr="00DF329F">
                  <w:rPr>
                    <w:noProof/>
                    <w:sz w:val="28"/>
                    <w:szCs w:val="28"/>
                  </w:rPr>
                  <w:t xml:space="preserve">ENRIQUE MAÑON LOZA </w:t>
                </w:r>
              </w:sdtContent>
            </w:sdt>
            <w:r w:rsidRPr="00DF329F">
              <w:rPr>
                <w:noProof/>
                <w:sz w:val="28"/>
                <w:szCs w:val="28"/>
                <w:lang w:bidi="es-ES"/>
              </w:rPr>
              <w:t>:</w:t>
            </w:r>
          </w:p>
          <w:p w14:paraId="2BDDD33F" w14:textId="5FC8413A" w:rsidR="00125AB1" w:rsidRPr="00DF329F" w:rsidRDefault="00DF329F" w:rsidP="00DC264E">
            <w:pPr>
              <w:rPr>
                <w:noProof/>
                <w:sz w:val="28"/>
                <w:szCs w:val="28"/>
              </w:rPr>
            </w:pPr>
            <w:r w:rsidRPr="00DF329F">
              <w:rPr>
                <w:noProof/>
                <w:sz w:val="28"/>
                <w:szCs w:val="28"/>
              </w:rPr>
              <w:t>La finalidad de mi carta es para postularme en el puesto que ofrece la empresa como becario,auxiliar en el area de contabilidad,afirmando tener los conocimientos teoricos, dispuesto a tener capacitacion y entendimiento del tema practico,ofreciendo mia servicios en contabilidad,seguridad social y auditoria</w:t>
            </w:r>
          </w:p>
          <w:p w14:paraId="77FDD3AD" w14:textId="77777777" w:rsidR="00125AB1" w:rsidRPr="00DF329F" w:rsidRDefault="00DD6A66" w:rsidP="00125AB1">
            <w:pPr>
              <w:pStyle w:val="Cierre"/>
              <w:rPr>
                <w:noProof/>
                <w:sz w:val="28"/>
                <w:szCs w:val="28"/>
              </w:rPr>
            </w:pPr>
            <w:sdt>
              <w:sdtPr>
                <w:rPr>
                  <w:noProof/>
                  <w:sz w:val="28"/>
                  <w:szCs w:val="28"/>
                </w:rPr>
                <w:alias w:val="Atentamente:"/>
                <w:tag w:val="Atentamente:"/>
                <w:id w:val="1448966695"/>
                <w:placeholder>
                  <w:docPart w:val="ACD7D5CED54843E5B8178955645E9D30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DF329F">
                  <w:rPr>
                    <w:noProof/>
                    <w:sz w:val="28"/>
                    <w:szCs w:val="28"/>
                    <w:lang w:bidi="es-ES"/>
                  </w:rPr>
                  <w:t>Atentamente</w:t>
                </w:r>
              </w:sdtContent>
            </w:sdt>
            <w:r w:rsidR="00125AB1" w:rsidRPr="00DF329F">
              <w:rPr>
                <w:noProof/>
                <w:sz w:val="28"/>
                <w:szCs w:val="28"/>
                <w:lang w:bidi="es-ES"/>
              </w:rPr>
              <w:t>,</w:t>
            </w:r>
          </w:p>
          <w:sdt>
            <w:sdtPr>
              <w:rPr>
                <w:noProof/>
                <w:sz w:val="28"/>
                <w:szCs w:val="28"/>
              </w:rPr>
              <w:alias w:val="Escriba su nombre:"/>
              <w:tag w:val="Escriba su nombre:"/>
              <w:id w:val="1307041948"/>
              <w:placeholder>
                <w:docPart w:val="353CCAF19C304AC3915A440D4C307A6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5FAE921A" w14:textId="19E77790" w:rsidR="004D7F4E" w:rsidRPr="00EF7109" w:rsidRDefault="00DC264E" w:rsidP="003A05FE">
                <w:pPr>
                  <w:pStyle w:val="Firma"/>
                  <w:rPr>
                    <w:noProof/>
                  </w:rPr>
                </w:pPr>
                <w:r w:rsidRPr="00DF329F">
                  <w:rPr>
                    <w:noProof/>
                    <w:sz w:val="28"/>
                    <w:szCs w:val="28"/>
                  </w:rPr>
                  <w:t xml:space="preserve">Ramirez Lopez Juan Pablo </w:t>
                </w:r>
              </w:p>
            </w:sdtContent>
          </w:sdt>
        </w:tc>
      </w:tr>
    </w:tbl>
    <w:p w14:paraId="5CC382CB" w14:textId="77777777" w:rsidR="00621FD0" w:rsidRDefault="00621FD0" w:rsidP="00EF7109">
      <w:pPr>
        <w:pStyle w:val="Sinespaciado"/>
        <w:rPr>
          <w:noProof/>
        </w:rPr>
      </w:pPr>
    </w:p>
    <w:p w14:paraId="537D8C79" w14:textId="77777777" w:rsidR="00621FD0" w:rsidRDefault="00621FD0" w:rsidP="00FA2A6A">
      <w:pPr>
        <w:rPr>
          <w:noProof/>
        </w:rPr>
      </w:pPr>
    </w:p>
    <w:sectPr w:rsidR="00621FD0" w:rsidSect="005666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B0D4" w14:textId="77777777" w:rsidR="00DD6A66" w:rsidRDefault="00DD6A66" w:rsidP="00713050">
      <w:pPr>
        <w:spacing w:line="240" w:lineRule="auto"/>
      </w:pPr>
      <w:r>
        <w:separator/>
      </w:r>
    </w:p>
  </w:endnote>
  <w:endnote w:type="continuationSeparator" w:id="0">
    <w:p w14:paraId="4F6F0469" w14:textId="77777777" w:rsidR="00DD6A66" w:rsidRDefault="00DD6A6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162F" w14:textId="77777777" w:rsidR="00DF329F" w:rsidRDefault="00DF32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7A2E7B7C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B67C5F" w14:textId="77777777"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237913E" wp14:editId="48CBC0BA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368BBC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CE23DA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BAD8B2B" wp14:editId="5BC0C42A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87EB56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4225C7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D326D68" wp14:editId="629BE2B4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CF0C6C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B03D59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1550EE0" wp14:editId="0728680B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BA3430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C89AD76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DA25969F175E48209D3C0D5EF620F61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444437F" w14:textId="78CCD46C" w:rsidR="00684488" w:rsidRPr="00CA3DF1" w:rsidRDefault="00DF329F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imss@dae.com.mx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265C080785B74F3AB7C6EBCBC35471D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9DE5E4B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4FD328A045E5419B883C298A82028516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2D42016" w14:textId="0CACCA16" w:rsidR="00684488" w:rsidRPr="00C2098A" w:rsidRDefault="00DF329F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5530978860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69DD6AD2CCED41168B9153B533919FA0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EDFD8B7" w14:textId="39A594CE" w:rsidR="00684488" w:rsidRPr="00C2098A" w:rsidRDefault="00CB3241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</w:rPr>
                <w:t>dae.contadores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14:paraId="28D05E90" w14:textId="77777777"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A2A6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45311C6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118595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42C181B" wp14:editId="1AA5A0CC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9DBBE9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3E639E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F16758B" wp14:editId="7BA8419D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8AFB46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R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EvFZWS5EgAAL2UAAA4AAAAAAAAA&#10;AAAAAAAALgIAAGRycy9lMm9Eb2MueG1sUEsBAi0AFAAGAAgAAAAhAGhHG9DYAAAAAwEAAA8AAAAA&#10;AAAAAAAAAAAAExUAAGRycy9kb3ducmV2LnhtbFBLBQYAAAAABAAEAPMAAAAY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8090F8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0EA285D" wp14:editId="321B22DF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13F2BA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h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kf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H5/7wdCEQAAyV0AAA4AAAAAAAAAAAAAAAAALgIAAGRycy9lMm9Eb2MueG1sUEsBAi0AFAAG&#10;AAgAAAAhAGhHG9DYAAAAAwEAAA8AAAAAAAAAAAAAAAAAnBMAAGRycy9kb3ducmV2LnhtbFBLBQYA&#10;AAAABAAEAPMAAACh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465B81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615897F" wp14:editId="1348B33B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38DFB1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B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lvLh6xBEAAP1jAAAOAAAAAAAAAAAAAAAAAC4CAABkcnMvZTJv&#10;RG9jLnhtbFBLAQItABQABgAIAAAAIQBoRxvQ2AAAAAMBAAAPAAAAAAAAAAAAAAAAAB4UAABkcnMv&#10;ZG93bnJldi54bWxQSwUGAAAAAAQABADzAAAAIx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283E3A30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1EDDFD3042A34B8EB23AC85ADFFB079E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81CAD7D" w14:textId="2A5A9E31" w:rsidR="00811117" w:rsidRPr="00CA3DF1" w:rsidRDefault="00DF329F" w:rsidP="00811117">
              <w:pPr>
                <w:pStyle w:val="Piedepgina"/>
              </w:pPr>
              <w:r>
                <w:t>imss@dae.com.mx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0389AC553D464F2DA3A3288AB0EEFD3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F383BBF" w14:textId="44173709" w:rsidR="00811117" w:rsidRPr="00C2098A" w:rsidRDefault="00DF329F" w:rsidP="00217980">
              <w:pPr>
                <w:pStyle w:val="Piedepgina"/>
              </w:pPr>
              <w:r w:rsidRPr="006658C4">
                <w:rPr>
                  <w:noProof/>
                  <w:lang w:bidi="es-ES"/>
                </w:rPr>
                <w:t>Dirección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8371CCE117CE4BDBB2A697EF7B90F657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B58F617" w14:textId="38661CB9" w:rsidR="00811117" w:rsidRPr="00C2098A" w:rsidRDefault="00DF329F" w:rsidP="00217980">
              <w:pPr>
                <w:pStyle w:val="Piedepgina"/>
              </w:pPr>
              <w:r>
                <w:t>5530978860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5F76B5C309484E6687AB7A972E1570C0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EE592D1" w14:textId="05BA43C4" w:rsidR="00811117" w:rsidRPr="00C2098A" w:rsidRDefault="00CB3241" w:rsidP="00217980">
              <w:pPr>
                <w:pStyle w:val="Piedepgina"/>
              </w:pPr>
              <w:r>
                <w:t>dae.contadores</w:t>
              </w:r>
            </w:p>
          </w:sdtContent>
        </w:sdt>
      </w:tc>
    </w:tr>
  </w:tbl>
  <w:p w14:paraId="764B0A3E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7730" w14:textId="77777777" w:rsidR="00DD6A66" w:rsidRDefault="00DD6A66" w:rsidP="00713050">
      <w:pPr>
        <w:spacing w:line="240" w:lineRule="auto"/>
      </w:pPr>
      <w:r>
        <w:separator/>
      </w:r>
    </w:p>
  </w:footnote>
  <w:footnote w:type="continuationSeparator" w:id="0">
    <w:p w14:paraId="2CCB8C47" w14:textId="77777777" w:rsidR="00DD6A66" w:rsidRDefault="00DD6A6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86C5" w14:textId="77777777" w:rsidR="00DF329F" w:rsidRDefault="00DF32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14:paraId="10FF69B5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44CE9884" w14:textId="77777777" w:rsidR="00125981" w:rsidRPr="00F207C0" w:rsidRDefault="00DD6A66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21E0D">
                <w:rPr>
                  <w:noProof/>
                  <w:lang w:bidi="es-ES"/>
                </w:rPr>
                <w:t>SN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14:paraId="4E40CDF5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4BDE914" w14:textId="11CB7985" w:rsidR="00125981" w:rsidRPr="00EF7109" w:rsidRDefault="00DD6A66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placeholde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C264E">
                      <w:rPr>
                        <w:noProof/>
                      </w:rPr>
                      <w:t xml:space="preserve">Ramirez Lopez Juan Pablo </w:t>
                    </w:r>
                  </w:sdtContent>
                </w:sdt>
              </w:p>
              <w:p w14:paraId="44A37809" w14:textId="03779440" w:rsidR="00125981" w:rsidRDefault="00DD6A66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rPr>
                        <w:noProof/>
                        <w:lang w:bidi="es-ES"/>
                      </w:rPr>
                      <w:t>Profesión o sector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C264E">
                      <w:rPr>
                        <w:noProof/>
                      </w:rPr>
                      <w:t xml:space="preserve">Contador publico </w:t>
                    </w:r>
                  </w:sdtContent>
                </w:sdt>
              </w:p>
            </w:tc>
          </w:tr>
        </w:tbl>
        <w:p w14:paraId="2729FDEE" w14:textId="77777777" w:rsidR="00125981" w:rsidRPr="00F207C0" w:rsidRDefault="00125981" w:rsidP="00125981">
          <w:pPr>
            <w:rPr>
              <w:noProof/>
            </w:rPr>
          </w:pPr>
        </w:p>
      </w:tc>
    </w:tr>
  </w:tbl>
  <w:p w14:paraId="3186FADA" w14:textId="77777777" w:rsidR="00217980" w:rsidRDefault="00FA2A6A">
    <w:pPr>
      <w:pStyle w:val="Encabezado"/>
      <w:rPr>
        <w:noProof/>
      </w:rPr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451B27D" wp14:editId="4D391716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C87E80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38BE" w14:textId="77777777" w:rsidR="00DF329F" w:rsidRDefault="00DF32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4E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BF65DF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B3241"/>
    <w:rsid w:val="00CE18D5"/>
    <w:rsid w:val="00D123DB"/>
    <w:rsid w:val="00D87154"/>
    <w:rsid w:val="00DC264E"/>
    <w:rsid w:val="00DD6A66"/>
    <w:rsid w:val="00DF329F"/>
    <w:rsid w:val="00E024C9"/>
    <w:rsid w:val="00E21E0D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64A3A"/>
  <w15:chartTrackingRefBased/>
  <w15:docId w15:val="{3D4E6F29-AFF5-44E0-B352-9FC70987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DC2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parmlpz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130CE35E-8E06-43B5-B207-46EB920B92C4%7d\%7bC3736AAA-015D-4CEE-96F7-D22668AEA723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DFD3042A34B8EB23AC85ADFFB0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D7255-7B0D-4858-BCF9-0BA5DC66EF01}"/>
      </w:docPartPr>
      <w:docPartBody>
        <w:p w:rsidR="00000000" w:rsidRDefault="0008010D">
          <w:pPr>
            <w:pStyle w:val="1EDDFD3042A34B8EB23AC85ADFFB079E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DA25969F175E48209D3C0D5EF620F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66735-A680-4774-A5C8-EC7BF58B4716}"/>
      </w:docPartPr>
      <w:docPartBody>
        <w:p w:rsidR="00000000" w:rsidRDefault="0008010D">
          <w:pPr>
            <w:pStyle w:val="DA25969F175E48209D3C0D5EF620F614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0389AC553D464F2DA3A3288AB0EEF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B6AB1-1DF2-416D-9614-F1DC471551D2}"/>
      </w:docPartPr>
      <w:docPartBody>
        <w:p w:rsidR="00000000" w:rsidRDefault="0008010D">
          <w:pPr>
            <w:pStyle w:val="0389AC553D464F2DA3A3288AB0EEFD3B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265C080785B74F3AB7C6EBCBC3547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42E8A-E9EF-426E-AD82-4BCF738E6469}"/>
      </w:docPartPr>
      <w:docPartBody>
        <w:p w:rsidR="00000000" w:rsidRDefault="0008010D">
          <w:pPr>
            <w:pStyle w:val="265C080785B74F3AB7C6EBCBC35471DA"/>
          </w:pPr>
          <w:r w:rsidRPr="006658C4">
            <w:rPr>
              <w:noProof/>
              <w:lang w:bidi="es-ES"/>
            </w:rPr>
            <w:t xml:space="preserve">Ciudad y </w:t>
          </w:r>
          <w:r w:rsidRPr="006658C4">
            <w:rPr>
              <w:noProof/>
              <w:lang w:bidi="es-ES"/>
            </w:rPr>
            <w:t>código postal</w:t>
          </w:r>
        </w:p>
      </w:docPartBody>
    </w:docPart>
    <w:docPart>
      <w:docPartPr>
        <w:name w:val="8371CCE117CE4BDBB2A697EF7B90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1C2D9-2A60-4E06-A93C-EEAB01455561}"/>
      </w:docPartPr>
      <w:docPartBody>
        <w:p w:rsidR="00000000" w:rsidRDefault="0008010D">
          <w:pPr>
            <w:pStyle w:val="8371CCE117CE4BDBB2A697EF7B90F657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4FD328A045E5419B883C298A82028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4477F-B40C-40A8-8F57-EC48299191EB}"/>
      </w:docPartPr>
      <w:docPartBody>
        <w:p w:rsidR="00000000" w:rsidRDefault="0008010D">
          <w:pPr>
            <w:pStyle w:val="4FD328A045E5419B883C298A82028516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5F76B5C309484E6687AB7A972E157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9EA4-128A-4B78-A822-A070C9371B73}"/>
      </w:docPartPr>
      <w:docPartBody>
        <w:p w:rsidR="00000000" w:rsidRDefault="0008010D">
          <w:pPr>
            <w:pStyle w:val="5F76B5C309484E6687AB7A972E1570C0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69DD6AD2CCED41168B9153B533919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FB9AE-93B7-4B04-A079-5870D39455DA}"/>
      </w:docPartPr>
      <w:docPartBody>
        <w:p w:rsidR="00000000" w:rsidRDefault="0008010D">
          <w:pPr>
            <w:pStyle w:val="69DD6AD2CCED41168B9153B533919FA0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68C73CE750964EBCAEAF00C025CFB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635EF-18F0-481A-9035-F86E9E298358}"/>
      </w:docPartPr>
      <w:docPartBody>
        <w:p w:rsidR="00000000" w:rsidRDefault="0008010D">
          <w:pPr>
            <w:pStyle w:val="68C73CE750964EBCAEAF00C025CFB8B5"/>
          </w:pPr>
          <w:r w:rsidRPr="006658C4">
            <w:rPr>
              <w:noProof/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6A09B5C4ADD84373BF0566A4DFC2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E796C-A8E4-46A7-92C8-2055D9E1B37F}"/>
      </w:docPartPr>
      <w:docPartBody>
        <w:p w:rsidR="00000000" w:rsidRDefault="0008010D">
          <w:pPr>
            <w:pStyle w:val="6A09B5C4ADD84373BF0566A4DFC2F744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AD27202808B9420AB6635BC02F2D5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119CF-AD51-4239-A15E-710666CAE11E}"/>
      </w:docPartPr>
      <w:docPartBody>
        <w:p w:rsidR="00000000" w:rsidRDefault="0008010D">
          <w:pPr>
            <w:pStyle w:val="AD27202808B9420AB6635BC02F2D5E72"/>
          </w:pPr>
          <w:r w:rsidRPr="006658C4"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ACD7D5CED54843E5B8178955645E9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44ACE-B726-432C-ABE5-C952049E12F2}"/>
      </w:docPartPr>
      <w:docPartBody>
        <w:p w:rsidR="00000000" w:rsidRDefault="0008010D">
          <w:pPr>
            <w:pStyle w:val="ACD7D5CED54843E5B8178955645E9D30"/>
          </w:pPr>
          <w:r w:rsidRPr="006658C4">
            <w:rPr>
              <w:noProof/>
              <w:lang w:bidi="es-ES"/>
            </w:rPr>
            <w:t>Atentamente</w:t>
          </w:r>
        </w:p>
      </w:docPartBody>
    </w:docPart>
    <w:docPart>
      <w:docPartPr>
        <w:name w:val="353CCAF19C304AC3915A440D4C307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E1EF0-3A97-49DD-BA51-41C0F0549E61}"/>
      </w:docPartPr>
      <w:docPartBody>
        <w:p w:rsidR="00000000" w:rsidRDefault="0008010D">
          <w:pPr>
            <w:pStyle w:val="353CCAF19C304AC3915A440D4C307A6C"/>
          </w:pPr>
          <w:r>
            <w:rPr>
              <w:noProof/>
              <w:lang w:bidi="es-ES"/>
            </w:rPr>
            <w:t>Su nombr</w:t>
          </w:r>
          <w:r>
            <w:rPr>
              <w:noProof/>
              <w:lang w:bidi="es-ES"/>
            </w:rPr>
            <w:t>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0D"/>
    <w:rsid w:val="0008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DDFD3042A34B8EB23AC85ADFFB079E">
    <w:name w:val="1EDDFD3042A34B8EB23AC85ADFFB079E"/>
  </w:style>
  <w:style w:type="paragraph" w:customStyle="1" w:styleId="DA25969F175E48209D3C0D5EF620F614">
    <w:name w:val="DA25969F175E48209D3C0D5EF620F614"/>
  </w:style>
  <w:style w:type="paragraph" w:customStyle="1" w:styleId="0389AC553D464F2DA3A3288AB0EEFD3B">
    <w:name w:val="0389AC553D464F2DA3A3288AB0EEFD3B"/>
  </w:style>
  <w:style w:type="paragraph" w:customStyle="1" w:styleId="265C080785B74F3AB7C6EBCBC35471DA">
    <w:name w:val="265C080785B74F3AB7C6EBCBC35471DA"/>
  </w:style>
  <w:style w:type="paragraph" w:customStyle="1" w:styleId="8371CCE117CE4BDBB2A697EF7B90F657">
    <w:name w:val="8371CCE117CE4BDBB2A697EF7B90F657"/>
  </w:style>
  <w:style w:type="paragraph" w:customStyle="1" w:styleId="4FD328A045E5419B883C298A82028516">
    <w:name w:val="4FD328A045E5419B883C298A82028516"/>
  </w:style>
  <w:style w:type="paragraph" w:customStyle="1" w:styleId="5F76B5C309484E6687AB7A972E1570C0">
    <w:name w:val="5F76B5C309484E6687AB7A972E1570C0"/>
  </w:style>
  <w:style w:type="paragraph" w:customStyle="1" w:styleId="69DD6AD2CCED41168B9153B533919FA0">
    <w:name w:val="69DD6AD2CCED41168B9153B533919FA0"/>
  </w:style>
  <w:style w:type="paragraph" w:customStyle="1" w:styleId="68C73CE750964EBCAEAF00C025CFB8B5">
    <w:name w:val="68C73CE750964EBCAEAF00C025CFB8B5"/>
  </w:style>
  <w:style w:type="paragraph" w:customStyle="1" w:styleId="6A09B5C4ADD84373BF0566A4DFC2F744">
    <w:name w:val="6A09B5C4ADD84373BF0566A4DFC2F744"/>
  </w:style>
  <w:style w:type="paragraph" w:customStyle="1" w:styleId="855A82F463184311B779D0D6D2BE4D69">
    <w:name w:val="855A82F463184311B779D0D6D2BE4D69"/>
  </w:style>
  <w:style w:type="paragraph" w:customStyle="1" w:styleId="34EDCD72D48143FA9A0AAE3FA7D06AD1">
    <w:name w:val="34EDCD72D48143FA9A0AAE3FA7D06AD1"/>
  </w:style>
  <w:style w:type="paragraph" w:customStyle="1" w:styleId="ED36FBDF446F4EE3B489DB5E728F30B7">
    <w:name w:val="ED36FBDF446F4EE3B489DB5E728F30B7"/>
  </w:style>
  <w:style w:type="paragraph" w:customStyle="1" w:styleId="C86363E357314244A731C6155D077D39">
    <w:name w:val="C86363E357314244A731C6155D077D39"/>
  </w:style>
  <w:style w:type="paragraph" w:customStyle="1" w:styleId="3B3808C0D4F146038A5A0AA8FF23C728">
    <w:name w:val="3B3808C0D4F146038A5A0AA8FF23C728"/>
  </w:style>
  <w:style w:type="paragraph" w:customStyle="1" w:styleId="AD27202808B9420AB6635BC02F2D5E72">
    <w:name w:val="AD27202808B9420AB6635BC02F2D5E72"/>
  </w:style>
  <w:style w:type="paragraph" w:customStyle="1" w:styleId="23061040EAFD4E538840477652C3DCD6">
    <w:name w:val="23061040EAFD4E538840477652C3DCD6"/>
  </w:style>
  <w:style w:type="paragraph" w:customStyle="1" w:styleId="ACD7D5CED54843E5B8178955645E9D30">
    <w:name w:val="ACD7D5CED54843E5B8178955645E9D30"/>
  </w:style>
  <w:style w:type="paragraph" w:customStyle="1" w:styleId="353CCAF19C304AC3915A440D4C307A6C">
    <w:name w:val="353CCAF19C304AC3915A440D4C307A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5530978860</CompanyPhone>
  <CompanyFax>dae.contadores</CompanyFax>
  <CompanyEmail>imss@dae.com.mx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{C3736AAA-015D-4CEE-96F7-D22668AEA723}tf16392715_win32</Template>
  <TotalTime>21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ENRIQUE MAÑON LOZA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>Contador publico</dc:description>
  <cp:lastModifiedBy>Laboratorios</cp:lastModifiedBy>
  <cp:revision>1</cp:revision>
  <dcterms:created xsi:type="dcterms:W3CDTF">2025-09-09T16:08:00Z</dcterms:created>
  <dcterms:modified xsi:type="dcterms:W3CDTF">2025-09-09T16:29:00Z</dcterms:modified>
  <cp:contentStatus>Ramirez Lopez Juan Pablo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