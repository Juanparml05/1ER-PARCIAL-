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A4CD" w14:textId="2A4BFB6F" w:rsidR="003D0B8F" w:rsidRDefault="00D16F32" w:rsidP="000319B8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965F03B" wp14:editId="758953DD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254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B01B4" w14:textId="77777777" w:rsidR="00FD71E8" w:rsidRDefault="00FD71E8" w:rsidP="00FD7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5965F03B" id="Rectángulo 1" o:spid="_x0000_s1026" alt="&quot;&quot;" style="position:absolute;left:0;text-align:left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" stroked="f" strokeweight="1pt">
                <v:fill r:id="rId11" o:title="" recolor="t" rotate="t" type="frame"/>
                <v:textbox>
                  <w:txbxContent>
                    <w:p w14:paraId="0CCB01B4" w14:textId="77777777" w:rsidR="00FD71E8" w:rsidRDefault="00FD71E8" w:rsidP="00FD71E8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6B57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1B945" wp14:editId="155D64DC">
                <wp:simplePos x="0" y="0"/>
                <wp:positionH relativeFrom="column">
                  <wp:posOffset>-533400</wp:posOffset>
                </wp:positionH>
                <wp:positionV relativeFrom="paragraph">
                  <wp:posOffset>-304800</wp:posOffset>
                </wp:positionV>
                <wp:extent cx="10692130" cy="755777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B3D52" w14:textId="77777777" w:rsidR="006B57EC" w:rsidRPr="00BD1AE8" w:rsidRDefault="006B57EC" w:rsidP="00BD1AE8">
                            <w:pPr>
                              <w:rPr>
                                <w:noProof/>
                                <w:lang w:bidi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1B9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left:0;text-align:left;margin-left:-42pt;margin-top:-24pt;width:841.9pt;height:59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" filled="f" strokeweight=".5pt">
                <v:fill o:detectmouseclick="t"/>
                <v:textbox>
                  <w:txbxContent>
                    <w:p w14:paraId="08DB3D52" w14:textId="77777777" w:rsidR="006B57EC" w:rsidRPr="00BD1AE8" w:rsidRDefault="006B57EC" w:rsidP="00BD1AE8">
                      <w:pPr>
                        <w:rPr>
                          <w:noProof/>
                          <w:lang w:bidi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7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4B665" wp14:editId="6AD5BCA8">
                <wp:simplePos x="0" y="0"/>
                <wp:positionH relativeFrom="column">
                  <wp:posOffset>-381000</wp:posOffset>
                </wp:positionH>
                <wp:positionV relativeFrom="paragraph">
                  <wp:posOffset>-152400</wp:posOffset>
                </wp:positionV>
                <wp:extent cx="10692130" cy="7557770"/>
                <wp:effectExtent l="0" t="0" r="13970" b="241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68BF9" w14:textId="77777777" w:rsidR="006B57EC" w:rsidRDefault="006B57EC" w:rsidP="006639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4B665" id="Cuadro de texto 5" o:spid="_x0000_s1028" type="#_x0000_t202" style="position:absolute;left:0;text-align:left;margin-left:-30pt;margin-top:-12pt;width:841.9pt;height:59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" filled="f" strokeweight=".5pt">
                <v:fill o:detectmouseclick="t"/>
                <v:textbox>
                  <w:txbxContent>
                    <w:p w14:paraId="7C468BF9" w14:textId="77777777" w:rsidR="006B57EC" w:rsidRDefault="006B57EC" w:rsidP="006639B4"/>
                  </w:txbxContent>
                </v:textbox>
              </v:shape>
            </w:pict>
          </mc:Fallback>
        </mc:AlternateContent>
      </w:r>
      <w:r w:rsidR="006639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ABA7A" wp14:editId="7FC08B78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0692130" cy="75577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DC1E5" w14:textId="77777777" w:rsidR="006639B4" w:rsidRDefault="006639B4" w:rsidP="006639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ABA7A" id="Cuadro de texto 8" o:spid="_x0000_s1029" type="#_x0000_t202" style="position:absolute;left:0;text-align:left;margin-left:-18pt;margin-top:0;width:841.9pt;height:59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" filled="f" strokeweight=".5pt">
                <v:fill o:detectmouseclick="t"/>
                <v:textbox>
                  <w:txbxContent>
                    <w:p w14:paraId="533DC1E5" w14:textId="77777777" w:rsidR="006639B4" w:rsidRDefault="006639B4" w:rsidP="006639B4"/>
                  </w:txbxContent>
                </v:textbox>
              </v:shape>
            </w:pict>
          </mc:Fallback>
        </mc:AlternateContent>
      </w:r>
      <w:r w:rsidR="00FD71E8">
        <w:rPr>
          <w:rStyle w:val="Refdenotaalpie"/>
        </w:rPr>
        <w:footnoteReference w:id="2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tabla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5015AF87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3383530C" w14:textId="277C8B02" w:rsidR="003D0B8F" w:rsidRPr="00895B2D" w:rsidRDefault="00FD71E8" w:rsidP="00895B2D">
            <w:pPr>
              <w:pStyle w:val="Ttulo"/>
            </w:pPr>
            <w:r>
              <w:t xml:space="preserve">CERTIFICADO DE BACHILLERATO </w:t>
            </w:r>
          </w:p>
        </w:tc>
      </w:tr>
      <w:tr w:rsidR="003D0B8F" w:rsidRPr="00895B2D" w14:paraId="52928437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6AFBA269" w14:textId="77777777" w:rsidR="003D0B8F" w:rsidRPr="00895B2D" w:rsidRDefault="004354DB" w:rsidP="00895B2D">
            <w:pPr>
              <w:pStyle w:val="Subttulo"/>
            </w:pPr>
            <w:sdt>
              <w:sdtPr>
                <w:id w:val="-1187287680"/>
                <w:placeholder>
                  <w:docPart w:val="8CB82E2A5F144CF9A543A25CB6C8B77C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es-ES"/>
                  </w:rPr>
                  <w:t>Este certificado se otorga a</w:t>
                </w:r>
              </w:sdtContent>
            </w:sdt>
          </w:p>
        </w:tc>
      </w:tr>
      <w:tr w:rsidR="003D0B8F" w:rsidRPr="00895B2D" w14:paraId="0EC61416" w14:textId="77777777" w:rsidTr="00CA4DEF">
        <w:trPr>
          <w:trHeight w:val="1800"/>
        </w:trPr>
        <w:tc>
          <w:tcPr>
            <w:tcW w:w="13680" w:type="dxa"/>
            <w:gridSpan w:val="5"/>
            <w:vAlign w:val="center"/>
          </w:tcPr>
          <w:p w14:paraId="59E70560" w14:textId="22B3AF8E" w:rsidR="003D0B8F" w:rsidRPr="00FD71E8" w:rsidRDefault="00FD71E8" w:rsidP="00895B2D">
            <w:pPr>
              <w:pStyle w:val="Ttulo1"/>
              <w:rPr>
                <w:sz w:val="96"/>
                <w:szCs w:val="96"/>
              </w:rPr>
            </w:pPr>
            <w:r w:rsidRPr="00FD71E8">
              <w:rPr>
                <w:sz w:val="96"/>
                <w:szCs w:val="96"/>
              </w:rPr>
              <w:t>JUAN PABLO RAMIREZ LOPEZ</w:t>
            </w:r>
          </w:p>
        </w:tc>
      </w:tr>
      <w:tr w:rsidR="003D0B8F" w:rsidRPr="00895B2D" w14:paraId="135F9544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75F84BF1" w14:textId="436BA7FC" w:rsidR="00283F5C" w:rsidRDefault="00FD71E8" w:rsidP="00895B2D">
            <w:pPr>
              <w:pStyle w:val="Subttulo"/>
            </w:pPr>
            <w:r>
              <w:t>Acredita como</w:t>
            </w:r>
          </w:p>
          <w:p w14:paraId="14183CB3" w14:textId="77777777" w:rsidR="00FD71E8" w:rsidRPr="00FD71E8" w:rsidRDefault="00FD71E8" w:rsidP="00FD71E8"/>
          <w:p w14:paraId="5FFD4C28" w14:textId="4A09CD33" w:rsidR="00FD71E8" w:rsidRPr="00FD71E8" w:rsidRDefault="00FD71E8" w:rsidP="00FD71E8">
            <w:pPr>
              <w:rPr>
                <w:rFonts w:ascii="Bodoni MT" w:hAnsi="Bodoni MT"/>
                <w:sz w:val="56"/>
                <w:szCs w:val="56"/>
              </w:rPr>
            </w:pPr>
            <w:r w:rsidRPr="00FD71E8">
              <w:rPr>
                <w:rFonts w:ascii="Bodoni MT" w:hAnsi="Bodoni MT"/>
                <w:sz w:val="56"/>
                <w:szCs w:val="56"/>
              </w:rPr>
              <w:t>PASANTE</w:t>
            </w:r>
          </w:p>
        </w:tc>
      </w:tr>
      <w:tr w:rsidR="008B138A" w14:paraId="58A31954" w14:textId="77777777" w:rsidTr="00CA4DEF">
        <w:trPr>
          <w:trHeight w:val="1652"/>
        </w:trPr>
        <w:tc>
          <w:tcPr>
            <w:tcW w:w="990" w:type="dxa"/>
          </w:tcPr>
          <w:p w14:paraId="54EE1969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4D51A477" w14:textId="3FF9A3D2" w:rsidR="00895B2D" w:rsidRDefault="006639B4" w:rsidP="006C6D4A">
            <w:pPr>
              <w:rPr>
                <w:sz w:val="16"/>
                <w:szCs w:val="16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F9532B" wp14:editId="52AABDC7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-73025</wp:posOffset>
                      </wp:positionV>
                      <wp:extent cx="2771775" cy="1333500"/>
                      <wp:effectExtent l="0" t="0" r="28575" b="1905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1775" cy="1333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889EAA" w14:textId="77777777" w:rsidR="006639B4" w:rsidRDefault="006639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9532B" id="Cuadro de texto 11" o:spid="_x0000_s1030" type="#_x0000_t202" style="position:absolute;left:0;text-align:left;margin-left:15.85pt;margin-top:-5.75pt;width:218.25pt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" fillcolor="white [3201]" strokeweight=".5pt">
                      <v:textbox>
                        <w:txbxContent>
                          <w:p w14:paraId="71889EAA" w14:textId="77777777" w:rsidR="006639B4" w:rsidRDefault="006639B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44" w:type="dxa"/>
          </w:tcPr>
          <w:p w14:paraId="501F4278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5A45DC3F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451F30E2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6F9C60A9" w14:textId="77777777" w:rsidTr="00156BE4">
        <w:trPr>
          <w:trHeight w:val="1584"/>
        </w:trPr>
        <w:tc>
          <w:tcPr>
            <w:tcW w:w="990" w:type="dxa"/>
          </w:tcPr>
          <w:p w14:paraId="040F9372" w14:textId="77777777" w:rsidR="00156BE4" w:rsidRPr="00895B2D" w:rsidRDefault="00156BE4" w:rsidP="00156BE4"/>
        </w:tc>
        <w:tc>
          <w:tcPr>
            <w:tcW w:w="5472" w:type="dxa"/>
          </w:tcPr>
          <w:p w14:paraId="64982D6A" w14:textId="3C7FE06C" w:rsidR="00156BE4" w:rsidRPr="00895B2D" w:rsidRDefault="00156BE4" w:rsidP="00895B2D">
            <w:pPr>
              <w:pStyle w:val="Nombredelmoderador"/>
            </w:pPr>
          </w:p>
        </w:tc>
        <w:tc>
          <w:tcPr>
            <w:tcW w:w="644" w:type="dxa"/>
          </w:tcPr>
          <w:p w14:paraId="3D1333C5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24B5D480" w14:textId="45CB21C9" w:rsidR="00156BE4" w:rsidRPr="00895B2D" w:rsidRDefault="00156BE4" w:rsidP="00895B2D">
            <w:pPr>
              <w:pStyle w:val="Fechaalaizquierda"/>
              <w:framePr w:wrap="around"/>
            </w:pPr>
          </w:p>
        </w:tc>
        <w:tc>
          <w:tcPr>
            <w:tcW w:w="990" w:type="dxa"/>
          </w:tcPr>
          <w:p w14:paraId="6EA5F45C" w14:textId="77777777" w:rsidR="00156BE4" w:rsidRPr="00895B2D" w:rsidRDefault="00156BE4" w:rsidP="00895B2D">
            <w:pPr>
              <w:pStyle w:val="Fechaalaizquierda"/>
              <w:framePr w:wrap="around"/>
            </w:pPr>
          </w:p>
        </w:tc>
      </w:tr>
    </w:tbl>
    <w:p w14:paraId="5D351B52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3465F9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497F9" w14:textId="77777777" w:rsidR="004354DB" w:rsidRDefault="004354DB" w:rsidP="0010090C">
      <w:r>
        <w:separator/>
      </w:r>
    </w:p>
  </w:endnote>
  <w:endnote w:type="continuationSeparator" w:id="0">
    <w:p w14:paraId="16D6EF77" w14:textId="77777777" w:rsidR="004354DB" w:rsidRDefault="004354DB" w:rsidP="0010090C">
      <w:r>
        <w:continuationSeparator/>
      </w:r>
    </w:p>
  </w:endnote>
  <w:endnote w:type="continuationNotice" w:id="1">
    <w:p w14:paraId="6F2D77AF" w14:textId="77777777" w:rsidR="004354DB" w:rsidRDefault="00435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924A" w14:textId="77777777" w:rsidR="004354DB" w:rsidRDefault="004354DB" w:rsidP="0010090C">
      <w:r>
        <w:separator/>
      </w:r>
    </w:p>
  </w:footnote>
  <w:footnote w:type="continuationSeparator" w:id="0">
    <w:p w14:paraId="0E0AC898" w14:textId="77777777" w:rsidR="004354DB" w:rsidRDefault="004354DB" w:rsidP="0010090C">
      <w:r>
        <w:continuationSeparator/>
      </w:r>
    </w:p>
  </w:footnote>
  <w:footnote w:type="continuationNotice" w:id="1">
    <w:p w14:paraId="70FAC4AD" w14:textId="77777777" w:rsidR="004354DB" w:rsidRDefault="004354DB"/>
  </w:footnote>
  <w:footnote w:id="2">
    <w:p w14:paraId="109C72D6" w14:textId="38798A4F" w:rsidR="00FD71E8" w:rsidRDefault="00FD71E8">
      <w:pPr>
        <w:pStyle w:val="Textonotapie"/>
      </w:pPr>
      <w:r>
        <w:rPr>
          <w:rStyle w:val="Refdenotaalpi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E8"/>
    <w:rsid w:val="000319B8"/>
    <w:rsid w:val="000E1561"/>
    <w:rsid w:val="0010090C"/>
    <w:rsid w:val="00156BE4"/>
    <w:rsid w:val="001E3AAD"/>
    <w:rsid w:val="001E755D"/>
    <w:rsid w:val="00283F5C"/>
    <w:rsid w:val="00286146"/>
    <w:rsid w:val="00320A2E"/>
    <w:rsid w:val="003465F9"/>
    <w:rsid w:val="00364453"/>
    <w:rsid w:val="003C0805"/>
    <w:rsid w:val="003D0B8F"/>
    <w:rsid w:val="00404D14"/>
    <w:rsid w:val="004354DB"/>
    <w:rsid w:val="004377B2"/>
    <w:rsid w:val="004D47F4"/>
    <w:rsid w:val="0051462D"/>
    <w:rsid w:val="00557217"/>
    <w:rsid w:val="005616FB"/>
    <w:rsid w:val="00571585"/>
    <w:rsid w:val="005733A4"/>
    <w:rsid w:val="005B1C7C"/>
    <w:rsid w:val="005D4B21"/>
    <w:rsid w:val="006639B4"/>
    <w:rsid w:val="006B57EC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E00CB3"/>
    <w:rsid w:val="00E405EE"/>
    <w:rsid w:val="00EA769C"/>
    <w:rsid w:val="00ED577D"/>
    <w:rsid w:val="00ED6F3D"/>
    <w:rsid w:val="00F77243"/>
    <w:rsid w:val="00FD2CC6"/>
    <w:rsid w:val="00FD71E8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6D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Ttulo1">
    <w:name w:val="heading 1"/>
    <w:basedOn w:val="Normal"/>
    <w:next w:val="Normal"/>
    <w:link w:val="Ttulo1C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895B2D"/>
    <w:rPr>
      <w:rFonts w:asciiTheme="majorHAnsi" w:hAnsiTheme="majorHAnsi"/>
      <w:spacing w:val="20"/>
    </w:rPr>
  </w:style>
  <w:style w:type="paragraph" w:customStyle="1" w:styleId="Nombredelmoderador">
    <w:name w:val="Nombre del moderador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Fechaalaizquierda">
    <w:name w:val="Fecha a la izquierda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36445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Sinespaciado">
    <w:name w:val="No Spacing"/>
    <w:uiPriority w:val="1"/>
    <w:semiHidden/>
    <w:rsid w:val="00557217"/>
  </w:style>
  <w:style w:type="character" w:styleId="nfasis">
    <w:name w:val="Emphasis"/>
    <w:basedOn w:val="Fuentedeprrafopredeter"/>
    <w:uiPriority w:val="20"/>
    <w:semiHidden/>
    <w:rsid w:val="00557217"/>
    <w:rPr>
      <w:i/>
      <w:iCs/>
    </w:rPr>
  </w:style>
  <w:style w:type="paragraph" w:styleId="Encabezado">
    <w:name w:val="header"/>
    <w:basedOn w:val="Normal"/>
    <w:link w:val="Encabezado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B21"/>
  </w:style>
  <w:style w:type="paragraph" w:styleId="Piedepgina">
    <w:name w:val="footer"/>
    <w:basedOn w:val="Normal"/>
    <w:link w:val="Piedepgina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4B21"/>
  </w:style>
  <w:style w:type="paragraph" w:styleId="Textonotapie">
    <w:name w:val="footnote text"/>
    <w:basedOn w:val="Normal"/>
    <w:link w:val="TextonotapieCar"/>
    <w:uiPriority w:val="99"/>
    <w:semiHidden/>
    <w:unhideWhenUsed/>
    <w:rsid w:val="00FD71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71E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71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5D0E57E2-030A-46E1-AF92-C99D0273EBBD%7d\%7b3511308B-071B-4F28-A73C-F0747F266AEC%7dTF404c3254-b7c3-4ca1-961f-bf6b008649c7ed30e2f8_win32-7a8c2973a4f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B82E2A5F144CF9A543A25CB6C8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A7058-C261-4D86-AE91-6A8C49C67F2C}"/>
      </w:docPartPr>
      <w:docPartBody>
        <w:p w:rsidR="00000000" w:rsidRDefault="00343D8D">
          <w:pPr>
            <w:pStyle w:val="8CB82E2A5F144CF9A543A25CB6C8B77C"/>
          </w:pPr>
          <w:r w:rsidRPr="00895B2D">
            <w:rPr>
              <w:lang w:bidi="es-ES"/>
            </w:rPr>
            <w:t>Este certificado se otorga 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A9"/>
    <w:rsid w:val="00343D8D"/>
    <w:rsid w:val="0080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D92911128B467E8FB11D0F2A3618D7">
    <w:name w:val="23D92911128B467E8FB11D0F2A3618D7"/>
  </w:style>
  <w:style w:type="paragraph" w:customStyle="1" w:styleId="8CB82E2A5F144CF9A543A25CB6C8B77C">
    <w:name w:val="8CB82E2A5F144CF9A543A25CB6C8B77C"/>
  </w:style>
  <w:style w:type="paragraph" w:customStyle="1" w:styleId="04B10A1E19A547888ED2ACD548E95557">
    <w:name w:val="04B10A1E19A547888ED2ACD548E95557"/>
  </w:style>
  <w:style w:type="paragraph" w:customStyle="1" w:styleId="F97D51D4ABF44EF7A4AD8B4639F5E326">
    <w:name w:val="F97D51D4ABF44EF7A4AD8B4639F5E326"/>
  </w:style>
  <w:style w:type="paragraph" w:customStyle="1" w:styleId="9F3638C5BE25477089F07670FEE8BD51">
    <w:name w:val="9F3638C5BE25477089F07670FEE8BD51"/>
  </w:style>
  <w:style w:type="paragraph" w:customStyle="1" w:styleId="962CFC532AD74240843A4DBEB42878F4">
    <w:name w:val="962CFC532AD74240843A4DBEB42878F4"/>
  </w:style>
  <w:style w:type="paragraph" w:customStyle="1" w:styleId="B58DE7C6B1D64589B9905454361D8254">
    <w:name w:val="B58DE7C6B1D64589B9905454361D8254"/>
    <w:rsid w:val="00804F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61FE59-E57E-48FA-A016-18A53E6C59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{3511308B-071B-4F28-A73C-F0747F266AEC}TF404c3254-b7c3-4ca1-961f-bf6b008649c7ed30e2f8_win32-7a8c2973a4f0</Template>
  <TotalTime>0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2025-09-17T16:13:00Z</dcterms:created>
  <dcterms:modified xsi:type="dcterms:W3CDTF">2025-09-17T16:40:00Z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